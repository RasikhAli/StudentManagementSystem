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8168" w14:textId="4BE3CAD1" w:rsidR="00D077E9" w:rsidRPr="00920BF0" w:rsidRDefault="00470355" w:rsidP="00D70D02">
      <w:pPr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41D861" wp14:editId="5E8DE9A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4"/>
      </w:tblGrid>
      <w:tr w:rsidR="00D077E9" w:rsidRPr="00920BF0" w14:paraId="675DF897" w14:textId="77777777" w:rsidTr="00892178">
        <w:trPr>
          <w:trHeight w:val="1894"/>
        </w:trPr>
        <w:tc>
          <w:tcPr>
            <w:tcW w:w="5580" w:type="dxa"/>
          </w:tcPr>
          <w:p w14:paraId="26F23BE5" w14:textId="77777777" w:rsidR="00D077E9" w:rsidRPr="00920BF0" w:rsidRDefault="00D077E9" w:rsidP="00D077E9">
            <w:pPr>
              <w:rPr>
                <w:rFonts w:ascii="Times New Roman" w:hAnsi="Times New Roman" w:cs="Times New Roman"/>
              </w:rPr>
            </w:pPr>
            <w:r w:rsidRPr="00920BF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3E9700A4" wp14:editId="556EEC90">
                      <wp:extent cx="6270171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0171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983E68" w14:textId="07B723B5" w:rsidR="00D077E9" w:rsidRPr="00D86945" w:rsidRDefault="00E22EC3" w:rsidP="0049110F">
                                  <w:pPr>
                                    <w:pStyle w:val="Title"/>
                                    <w:jc w:val="center"/>
                                  </w:pPr>
                                  <w:r>
                                    <w:t>Fee Report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9700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93.7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" filled="f" stroked="f" strokeweight=".5pt">
                      <v:textbox>
                        <w:txbxContent>
                          <w:p w14:paraId="49983E68" w14:textId="07B723B5" w:rsidR="00D077E9" w:rsidRPr="00D86945" w:rsidRDefault="00E22EC3" w:rsidP="0049110F">
                            <w:pPr>
                              <w:pStyle w:val="Title"/>
                              <w:jc w:val="center"/>
                            </w:pPr>
                            <w:r>
                              <w:t>Fee Report System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F08653" w14:textId="06407CEE" w:rsidR="00D077E9" w:rsidRPr="00920BF0" w:rsidRDefault="00470355" w:rsidP="00D077E9">
            <w:pPr>
              <w:rPr>
                <w:rFonts w:ascii="Times New Roman" w:hAnsi="Times New Roman" w:cs="Times New Roman"/>
              </w:rPr>
            </w:pPr>
            <w:r w:rsidRPr="00920BF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73055B53" wp14:editId="7C30EF82">
                      <wp:extent cx="6023428" cy="19050"/>
                      <wp:effectExtent l="19050" t="19050" r="34925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3428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C7DA1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4.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920BF0" w14:paraId="4D68186E" w14:textId="77777777" w:rsidTr="00892178">
        <w:trPr>
          <w:trHeight w:val="7636"/>
        </w:trPr>
        <w:tc>
          <w:tcPr>
            <w:tcW w:w="5580" w:type="dxa"/>
          </w:tcPr>
          <w:tbl>
            <w:tblPr>
              <w:tblStyle w:val="TableGrid"/>
              <w:tblpPr w:leftFromText="180" w:rightFromText="180" w:vertAnchor="text" w:horzAnchor="margin" w:tblpY="7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88"/>
              <w:gridCol w:w="3288"/>
              <w:gridCol w:w="3288"/>
            </w:tblGrid>
            <w:tr w:rsidR="00BD58D1" w:rsidRPr="00920BF0" w14:paraId="7592805A" w14:textId="77777777" w:rsidTr="00892178"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35B11" w14:textId="25536EB9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A29CA" w14:textId="77777777" w:rsidR="00E22EC3" w:rsidRPr="00920BF0" w:rsidRDefault="00BD58D1" w:rsidP="00E22EC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20BF0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5B59962C" wp14:editId="126C646C">
                        <wp:extent cx="1416215" cy="1702319"/>
                        <wp:effectExtent l="76200" t="76200" r="127000" b="12700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6215" cy="1702319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C98CC5" w14:textId="4C921348" w:rsidR="00BD58D1" w:rsidRPr="00920BF0" w:rsidRDefault="00E22EC3" w:rsidP="00E22EC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20BF0">
                    <w:rPr>
                      <w:rFonts w:ascii="Times New Roman" w:hAnsi="Times New Roman" w:cs="Times New Roman"/>
                    </w:rPr>
                    <w:t>BSSE-4B</w:t>
                  </w: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A2322" w14:textId="758697DA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92178" w:rsidRPr="00920BF0" w14:paraId="479F107D" w14:textId="77777777" w:rsidTr="00892178"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2F4F5" w14:textId="0CCB7CFC" w:rsidR="00892178" w:rsidRPr="00920BF0" w:rsidRDefault="00892178" w:rsidP="008921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C2302" w14:textId="156F0BF3" w:rsidR="00E22EC3" w:rsidRPr="00920BF0" w:rsidRDefault="00E22EC3" w:rsidP="00E22EC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20BF0">
                    <w:rPr>
                      <w:rFonts w:ascii="Times New Roman" w:hAnsi="Times New Roman" w:cs="Times New Roman"/>
                    </w:rPr>
                    <w:t>Rasikh Ali</w:t>
                  </w:r>
                  <w:r w:rsidRPr="00920BF0">
                    <w:rPr>
                      <w:rFonts w:ascii="Times New Roman" w:hAnsi="Times New Roman" w:cs="Times New Roman"/>
                    </w:rPr>
                    <w:br/>
                    <w:t>BSEM-F19-060</w:t>
                  </w: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7F2EB" w14:textId="5846912D" w:rsidR="00892178" w:rsidRPr="00920BF0" w:rsidRDefault="00892178" w:rsidP="008921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D58D1" w:rsidRPr="00920BF0" w14:paraId="7FAD5CC7" w14:textId="77777777" w:rsidTr="00892178"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873A3" w14:textId="431015A8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90117" w14:textId="263C518D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BB722" w14:textId="77777777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D58D1" w:rsidRPr="00920BF0" w14:paraId="3D2756C8" w14:textId="77777777" w:rsidTr="00892178"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D3ECC" w14:textId="0AEB2AC6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EDF5E" w14:textId="1B0FAA97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BE906" w14:textId="77777777" w:rsidR="00BD58D1" w:rsidRPr="00920BF0" w:rsidRDefault="00BD58D1" w:rsidP="00BD58D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B169BEA" w14:textId="2096F9B9" w:rsidR="00D077E9" w:rsidRPr="00920BF0" w:rsidRDefault="00892178" w:rsidP="00D077E9">
            <w:pPr>
              <w:rPr>
                <w:rFonts w:ascii="Times New Roman" w:hAnsi="Times New Roman" w:cs="Times New Roman"/>
                <w:noProof/>
              </w:rPr>
            </w:pPr>
            <w:r w:rsidRPr="00920BF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74DB86D" wp14:editId="6BF482F6">
                      <wp:simplePos x="0" y="0"/>
                      <wp:positionH relativeFrom="column">
                        <wp:posOffset>-215356</wp:posOffset>
                      </wp:positionH>
                      <wp:positionV relativeFrom="page">
                        <wp:posOffset>-1777909</wp:posOffset>
                      </wp:positionV>
                      <wp:extent cx="6676572" cy="8267700"/>
                      <wp:effectExtent l="0" t="0" r="0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6572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738FF1" w14:textId="0219EA59" w:rsidR="00BD58D1" w:rsidRDefault="00BD58D1" w:rsidP="00E22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4DB86D" id="Rectangle 3" o:spid="_x0000_s1027" alt="white rectangle for text on cover" style="position:absolute;margin-left:-16.95pt;margin-top:-140pt;width:525.7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" fillcolor="white [3212]" stroked="f" strokeweight="2pt">
                      <v:textbox>
                        <w:txbxContent>
                          <w:p w14:paraId="6F738FF1" w14:textId="0219EA59" w:rsidR="00BD58D1" w:rsidRDefault="00BD58D1" w:rsidP="00E22EC3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D58D1" w:rsidRPr="00920BF0">
              <w:rPr>
                <w:rFonts w:ascii="Times New Roman" w:hAnsi="Times New Roman" w:cs="Times New Roman"/>
                <w:noProof/>
              </w:rPr>
              <w:t xml:space="preserve">  </w:t>
            </w:r>
            <w:r w:rsidR="003905A2" w:rsidRPr="00920BF0">
              <w:rPr>
                <w:rFonts w:ascii="Times New Roman" w:hAnsi="Times New Roman" w:cs="Times New Roman"/>
                <w:noProof/>
                <w:sz w:val="44"/>
                <w:szCs w:val="36"/>
              </w:rPr>
              <w:t xml:space="preserve">Submission Detail: </w:t>
            </w:r>
          </w:p>
        </w:tc>
      </w:tr>
      <w:tr w:rsidR="00D077E9" w:rsidRPr="00920BF0" w14:paraId="7EFEE436" w14:textId="77777777" w:rsidTr="00892178">
        <w:trPr>
          <w:trHeight w:val="2171"/>
        </w:trPr>
        <w:tc>
          <w:tcPr>
            <w:tcW w:w="5580" w:type="dxa"/>
          </w:tcPr>
          <w:p w14:paraId="45879F81" w14:textId="77777777" w:rsidR="00D077E9" w:rsidRPr="00920BF0" w:rsidRDefault="00D077E9" w:rsidP="00470355">
            <w:pPr>
              <w:rPr>
                <w:rFonts w:ascii="Times New Roman" w:hAnsi="Times New Roman" w:cs="Times New Roman"/>
                <w:noProof/>
                <w:sz w:val="10"/>
                <w:szCs w:val="10"/>
              </w:rPr>
            </w:pPr>
          </w:p>
        </w:tc>
      </w:tr>
    </w:tbl>
    <w:p w14:paraId="1385EF58" w14:textId="39871B2A" w:rsidR="00D077E9" w:rsidRPr="00920BF0" w:rsidRDefault="00D077E9">
      <w:pPr>
        <w:spacing w:after="200"/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03CC970" wp14:editId="43FAC394">
            <wp:simplePos x="0" y="0"/>
            <wp:positionH relativeFrom="column">
              <wp:posOffset>5210719</wp:posOffset>
            </wp:positionH>
            <wp:positionV relativeFrom="paragraph">
              <wp:posOffset>8145871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B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04383C" wp14:editId="7771CDC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8384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920BF0">
        <w:rPr>
          <w:rFonts w:ascii="Times New Roman" w:hAnsi="Times New Roman" w:cs="Times New Roman"/>
        </w:rPr>
        <w:br w:type="page"/>
      </w:r>
    </w:p>
    <w:p w14:paraId="143BC309" w14:textId="2926002F" w:rsidR="00D077E9" w:rsidRPr="00920BF0" w:rsidRDefault="0022329D" w:rsidP="00D077E9">
      <w:pPr>
        <w:pStyle w:val="Heading1"/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lastRenderedPageBreak/>
        <w:t>Project Introduction</w:t>
      </w:r>
    </w:p>
    <w:p w14:paraId="31E1C5AB" w14:textId="4B74D3E6" w:rsidR="00EF210D" w:rsidRPr="00920BF0" w:rsidRDefault="00EF210D" w:rsidP="003D743C">
      <w:pPr>
        <w:pStyle w:val="Content"/>
        <w:ind w:left="720"/>
        <w:jc w:val="both"/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>Fee Report System keeps track of all the accountants as well as student’s finance Fee report includes total 5 panels, one for selection whether to go to admin login or accountant login. And from there if the respective login is successful then the respective section panel is displayed.</w:t>
      </w:r>
    </w:p>
    <w:p w14:paraId="79014FE6" w14:textId="77777777" w:rsidR="00EF210D" w:rsidRPr="00920BF0" w:rsidRDefault="00EF210D" w:rsidP="00EF210D">
      <w:pPr>
        <w:pStyle w:val="Content"/>
        <w:rPr>
          <w:rFonts w:ascii="Times New Roman" w:hAnsi="Times New Roman" w:cs="Times New Roman"/>
        </w:rPr>
      </w:pPr>
    </w:p>
    <w:p w14:paraId="773BC980" w14:textId="3860CB34" w:rsidR="00CF257F" w:rsidRPr="00920BF0" w:rsidRDefault="00CF257F" w:rsidP="00593F3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 xml:space="preserve">Fee Report Panel </w:t>
      </w:r>
    </w:p>
    <w:p w14:paraId="74605989" w14:textId="0BEA3E29" w:rsidR="00250895" w:rsidRPr="00EE5806" w:rsidRDefault="00920BF0" w:rsidP="00F704EB">
      <w:pPr>
        <w:pStyle w:val="Content"/>
        <w:ind w:left="1440"/>
        <w:jc w:val="both"/>
        <w:rPr>
          <w:rFonts w:ascii="Times New Roman" w:hAnsi="Times New Roman" w:cs="Times New Roman"/>
          <w:szCs w:val="20"/>
        </w:rPr>
      </w:pPr>
      <w:r w:rsidRPr="00EE5806">
        <w:rPr>
          <w:rFonts w:ascii="Times New Roman" w:hAnsi="Times New Roman" w:cs="Times New Roman"/>
          <w:szCs w:val="20"/>
        </w:rPr>
        <w:t>The Main Panel</w:t>
      </w:r>
      <w:r w:rsidR="00906E21" w:rsidRPr="00EE5806">
        <w:rPr>
          <w:rFonts w:ascii="Times New Roman" w:hAnsi="Times New Roman" w:cs="Times New Roman"/>
          <w:szCs w:val="20"/>
        </w:rPr>
        <w:t xml:space="preserve"> includes 2 buttons for whether to open Admin login panel or Accountant login panel.</w:t>
      </w:r>
    </w:p>
    <w:p w14:paraId="345F57ED" w14:textId="77777777" w:rsidR="00906E21" w:rsidRPr="00920BF0" w:rsidRDefault="00906E21" w:rsidP="00920BF0">
      <w:pPr>
        <w:pStyle w:val="Content"/>
        <w:ind w:left="1440"/>
        <w:rPr>
          <w:rFonts w:ascii="Times New Roman" w:hAnsi="Times New Roman" w:cs="Times New Roman"/>
          <w:sz w:val="24"/>
          <w:szCs w:val="18"/>
        </w:rPr>
      </w:pPr>
    </w:p>
    <w:p w14:paraId="0B95D9B0" w14:textId="5941A704" w:rsidR="00CF257F" w:rsidRPr="00920BF0" w:rsidRDefault="00177124" w:rsidP="00593F3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>Admin Login</w:t>
      </w:r>
      <w:r w:rsidR="00CF257F" w:rsidRPr="00920BF0">
        <w:rPr>
          <w:rFonts w:ascii="Times New Roman" w:hAnsi="Times New Roman" w:cs="Times New Roman"/>
        </w:rPr>
        <w:t xml:space="preserve"> Panel</w:t>
      </w:r>
    </w:p>
    <w:p w14:paraId="46B133B9" w14:textId="22BE48B3" w:rsidR="00D04AEB" w:rsidRDefault="009130A4" w:rsidP="00F704EB">
      <w:pPr>
        <w:pStyle w:val="Content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Login Panel includes 2 fields for username and password, which needs to be filled for login and a button to login to the admin section as well as a button to go back.</w:t>
      </w:r>
    </w:p>
    <w:p w14:paraId="78F7B0BF" w14:textId="77777777" w:rsidR="009130A4" w:rsidRPr="00920BF0" w:rsidRDefault="009130A4" w:rsidP="00593F3C">
      <w:pPr>
        <w:pStyle w:val="Content"/>
        <w:ind w:left="1440"/>
        <w:rPr>
          <w:rFonts w:ascii="Times New Roman" w:hAnsi="Times New Roman" w:cs="Times New Roman"/>
        </w:rPr>
      </w:pPr>
    </w:p>
    <w:p w14:paraId="4BAE3919" w14:textId="030B9B12" w:rsidR="00CF257F" w:rsidRDefault="00177124" w:rsidP="00593F3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>Accountant</w:t>
      </w:r>
      <w:r w:rsidR="00CF257F" w:rsidRPr="00920BF0">
        <w:rPr>
          <w:rFonts w:ascii="Times New Roman" w:hAnsi="Times New Roman" w:cs="Times New Roman"/>
        </w:rPr>
        <w:t xml:space="preserve"> </w:t>
      </w:r>
      <w:r w:rsidRPr="00920BF0">
        <w:rPr>
          <w:rFonts w:ascii="Times New Roman" w:hAnsi="Times New Roman" w:cs="Times New Roman"/>
        </w:rPr>
        <w:t>Login</w:t>
      </w:r>
      <w:r w:rsidR="00CF257F" w:rsidRPr="00920BF0">
        <w:rPr>
          <w:rFonts w:ascii="Times New Roman" w:hAnsi="Times New Roman" w:cs="Times New Roman"/>
        </w:rPr>
        <w:t xml:space="preserve"> Panel</w:t>
      </w:r>
    </w:p>
    <w:p w14:paraId="6F48A1AE" w14:textId="74B6F22C" w:rsidR="00EE5806" w:rsidRPr="00EE5806" w:rsidRDefault="00A77AF8" w:rsidP="00F704EB">
      <w:pPr>
        <w:ind w:left="1440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Accountant</w:t>
      </w:r>
      <w:r w:rsidR="00EE5806" w:rsidRPr="00EE5806">
        <w:rPr>
          <w:rFonts w:ascii="Times New Roman" w:hAnsi="Times New Roman" w:cs="Times New Roman"/>
          <w:b w:val="0"/>
          <w:bCs/>
        </w:rPr>
        <w:t xml:space="preserve"> Login Panel includes 2 fields for username and password, which needs to be filled for login and a button to login to the </w:t>
      </w:r>
      <w:r w:rsidR="00F704EB">
        <w:rPr>
          <w:rFonts w:ascii="Times New Roman" w:hAnsi="Times New Roman" w:cs="Times New Roman"/>
          <w:b w:val="0"/>
          <w:bCs/>
        </w:rPr>
        <w:t>accountant</w:t>
      </w:r>
      <w:r w:rsidR="00EE5806" w:rsidRPr="00EE5806">
        <w:rPr>
          <w:rFonts w:ascii="Times New Roman" w:hAnsi="Times New Roman" w:cs="Times New Roman"/>
          <w:b w:val="0"/>
          <w:bCs/>
        </w:rPr>
        <w:t xml:space="preserve"> section as well as a button to go back.</w:t>
      </w:r>
    </w:p>
    <w:p w14:paraId="5DE2017D" w14:textId="77777777" w:rsidR="00D04AEB" w:rsidRPr="00920BF0" w:rsidRDefault="00D04AEB" w:rsidP="00D04AEB">
      <w:pPr>
        <w:pStyle w:val="Content"/>
        <w:ind w:left="720"/>
        <w:rPr>
          <w:rFonts w:ascii="Times New Roman" w:hAnsi="Times New Roman" w:cs="Times New Roman"/>
        </w:rPr>
      </w:pPr>
    </w:p>
    <w:p w14:paraId="75D148D3" w14:textId="791CCC16" w:rsidR="00CF257F" w:rsidRDefault="00177124" w:rsidP="00593F3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>Admin Section</w:t>
      </w:r>
      <w:r w:rsidR="00CF257F" w:rsidRPr="00920BF0">
        <w:rPr>
          <w:rFonts w:ascii="Times New Roman" w:hAnsi="Times New Roman" w:cs="Times New Roman"/>
        </w:rPr>
        <w:t xml:space="preserve"> Panel</w:t>
      </w:r>
    </w:p>
    <w:p w14:paraId="60CE6C2A" w14:textId="5A775120" w:rsidR="00EE5806" w:rsidRPr="00EE5806" w:rsidRDefault="00EE5806" w:rsidP="00F704EB">
      <w:pPr>
        <w:ind w:left="1440"/>
        <w:jc w:val="both"/>
        <w:rPr>
          <w:rFonts w:ascii="Times New Roman" w:hAnsi="Times New Roman" w:cs="Times New Roman"/>
          <w:b w:val="0"/>
          <w:bCs/>
        </w:rPr>
      </w:pPr>
      <w:r w:rsidRPr="00EE5806">
        <w:rPr>
          <w:rFonts w:ascii="Times New Roman" w:hAnsi="Times New Roman" w:cs="Times New Roman"/>
          <w:b w:val="0"/>
          <w:bCs/>
        </w:rPr>
        <w:t xml:space="preserve">Admin </w:t>
      </w:r>
      <w:r w:rsidR="00F24BEB">
        <w:rPr>
          <w:rFonts w:ascii="Times New Roman" w:hAnsi="Times New Roman" w:cs="Times New Roman"/>
          <w:b w:val="0"/>
          <w:bCs/>
        </w:rPr>
        <w:t>Section</w:t>
      </w:r>
      <w:r w:rsidRPr="00EE5806">
        <w:rPr>
          <w:rFonts w:ascii="Times New Roman" w:hAnsi="Times New Roman" w:cs="Times New Roman"/>
          <w:b w:val="0"/>
          <w:bCs/>
        </w:rPr>
        <w:t xml:space="preserve"> Panel includes </w:t>
      </w:r>
      <w:r w:rsidR="00F24BEB">
        <w:rPr>
          <w:rFonts w:ascii="Times New Roman" w:hAnsi="Times New Roman" w:cs="Times New Roman"/>
          <w:b w:val="0"/>
          <w:bCs/>
        </w:rPr>
        <w:t>some fields to be filled</w:t>
      </w:r>
      <w:r w:rsidRPr="00EE5806">
        <w:rPr>
          <w:rFonts w:ascii="Times New Roman" w:hAnsi="Times New Roman" w:cs="Times New Roman"/>
          <w:b w:val="0"/>
          <w:bCs/>
        </w:rPr>
        <w:t xml:space="preserve"> </w:t>
      </w:r>
      <w:r w:rsidR="00F24BEB">
        <w:rPr>
          <w:rFonts w:ascii="Times New Roman" w:hAnsi="Times New Roman" w:cs="Times New Roman"/>
          <w:b w:val="0"/>
          <w:bCs/>
        </w:rPr>
        <w:t xml:space="preserve">in order to add/update the accountant’s record there’s also an ID field with which we can view specific accountant’s record as well as update/delete the record. </w:t>
      </w:r>
      <w:r w:rsidR="00A909BA">
        <w:rPr>
          <w:rFonts w:ascii="Times New Roman" w:hAnsi="Times New Roman" w:cs="Times New Roman"/>
          <w:b w:val="0"/>
          <w:bCs/>
        </w:rPr>
        <w:t>Also,</w:t>
      </w:r>
      <w:r w:rsidR="00F24BEB">
        <w:rPr>
          <w:rFonts w:ascii="Times New Roman" w:hAnsi="Times New Roman" w:cs="Times New Roman"/>
          <w:b w:val="0"/>
          <w:bCs/>
        </w:rPr>
        <w:t xml:space="preserve"> there’s a go back button as well</w:t>
      </w:r>
      <w:r w:rsidRPr="00EE5806">
        <w:rPr>
          <w:rFonts w:ascii="Times New Roman" w:hAnsi="Times New Roman" w:cs="Times New Roman"/>
          <w:b w:val="0"/>
          <w:bCs/>
        </w:rPr>
        <w:t>.</w:t>
      </w:r>
    </w:p>
    <w:p w14:paraId="76011572" w14:textId="77777777" w:rsidR="00D04AEB" w:rsidRPr="00920BF0" w:rsidRDefault="00D04AEB" w:rsidP="00D04AEB">
      <w:pPr>
        <w:pStyle w:val="Content"/>
        <w:ind w:left="720"/>
        <w:rPr>
          <w:rFonts w:ascii="Times New Roman" w:hAnsi="Times New Roman" w:cs="Times New Roman"/>
        </w:rPr>
      </w:pPr>
    </w:p>
    <w:p w14:paraId="78E3B132" w14:textId="6E946470" w:rsidR="00CF257F" w:rsidRDefault="00177124" w:rsidP="00593F3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>Accountant</w:t>
      </w:r>
      <w:r w:rsidR="00CF257F" w:rsidRPr="00920BF0">
        <w:rPr>
          <w:rFonts w:ascii="Times New Roman" w:hAnsi="Times New Roman" w:cs="Times New Roman"/>
        </w:rPr>
        <w:t xml:space="preserve"> </w:t>
      </w:r>
      <w:r w:rsidRPr="00920BF0">
        <w:rPr>
          <w:rFonts w:ascii="Times New Roman" w:hAnsi="Times New Roman" w:cs="Times New Roman"/>
        </w:rPr>
        <w:t>Section</w:t>
      </w:r>
      <w:r w:rsidR="00CF257F" w:rsidRPr="00920BF0">
        <w:rPr>
          <w:rFonts w:ascii="Times New Roman" w:hAnsi="Times New Roman" w:cs="Times New Roman"/>
        </w:rPr>
        <w:t xml:space="preserve"> Panel</w:t>
      </w:r>
    </w:p>
    <w:p w14:paraId="3A4013BC" w14:textId="4B921A75" w:rsidR="0087605E" w:rsidRPr="00920BF0" w:rsidRDefault="00A909BA" w:rsidP="0088739C">
      <w:pPr>
        <w:pStyle w:val="Content"/>
        <w:ind w:left="1440"/>
        <w:rPr>
          <w:rFonts w:ascii="Times New Roman" w:hAnsi="Times New Roman" w:cs="Times New Roman"/>
        </w:rPr>
      </w:pPr>
      <w:r w:rsidRPr="00920BF0">
        <w:rPr>
          <w:rFonts w:ascii="Times New Roman" w:hAnsi="Times New Roman" w:cs="Times New Roman"/>
        </w:rPr>
        <w:t xml:space="preserve">Accountant </w:t>
      </w:r>
      <w:r w:rsidR="0088739C" w:rsidRPr="0088739C">
        <w:rPr>
          <w:rFonts w:ascii="Times New Roman" w:hAnsi="Times New Roman" w:cs="Times New Roman"/>
          <w:bCs/>
        </w:rPr>
        <w:t xml:space="preserve">Section Panel includes some fields to be filled in order to add/update the </w:t>
      </w:r>
      <w:r w:rsidR="001F64F2">
        <w:rPr>
          <w:rFonts w:ascii="Times New Roman" w:hAnsi="Times New Roman" w:cs="Times New Roman"/>
          <w:bCs/>
        </w:rPr>
        <w:t>Student’s</w:t>
      </w:r>
      <w:r w:rsidR="0088739C" w:rsidRPr="0088739C">
        <w:rPr>
          <w:rFonts w:ascii="Times New Roman" w:hAnsi="Times New Roman" w:cs="Times New Roman"/>
          <w:bCs/>
        </w:rPr>
        <w:t xml:space="preserve"> record there’s also an ID field with which we can view specific </w:t>
      </w:r>
      <w:r w:rsidR="001F64F2">
        <w:rPr>
          <w:rFonts w:ascii="Times New Roman" w:hAnsi="Times New Roman" w:cs="Times New Roman"/>
          <w:bCs/>
        </w:rPr>
        <w:t>Student’s</w:t>
      </w:r>
      <w:r w:rsidR="001F64F2" w:rsidRPr="0088739C">
        <w:rPr>
          <w:rFonts w:ascii="Times New Roman" w:hAnsi="Times New Roman" w:cs="Times New Roman"/>
          <w:bCs/>
        </w:rPr>
        <w:t xml:space="preserve"> </w:t>
      </w:r>
      <w:r w:rsidR="0088739C" w:rsidRPr="0088739C">
        <w:rPr>
          <w:rFonts w:ascii="Times New Roman" w:hAnsi="Times New Roman" w:cs="Times New Roman"/>
          <w:bCs/>
        </w:rPr>
        <w:t xml:space="preserve">record as well as update/delete the record. </w:t>
      </w:r>
      <w:r w:rsidRPr="0088739C">
        <w:rPr>
          <w:rFonts w:ascii="Times New Roman" w:hAnsi="Times New Roman" w:cs="Times New Roman"/>
          <w:bCs/>
        </w:rPr>
        <w:t>Also,</w:t>
      </w:r>
      <w:r w:rsidR="0088739C" w:rsidRPr="0088739C">
        <w:rPr>
          <w:rFonts w:ascii="Times New Roman" w:hAnsi="Times New Roman" w:cs="Times New Roman"/>
          <w:bCs/>
        </w:rPr>
        <w:t xml:space="preserve"> there’s a go back button as well.</w:t>
      </w:r>
    </w:p>
    <w:sectPr w:rsidR="0087605E" w:rsidRPr="00920BF0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DCB6" w14:textId="77777777" w:rsidR="00E376FA" w:rsidRDefault="00E376FA">
      <w:r>
        <w:separator/>
      </w:r>
    </w:p>
    <w:p w14:paraId="25CF13D3" w14:textId="77777777" w:rsidR="00E376FA" w:rsidRDefault="00E376FA"/>
  </w:endnote>
  <w:endnote w:type="continuationSeparator" w:id="0">
    <w:p w14:paraId="50E53FC2" w14:textId="77777777" w:rsidR="00E376FA" w:rsidRDefault="00E376FA">
      <w:r>
        <w:continuationSeparator/>
      </w:r>
    </w:p>
    <w:p w14:paraId="05CBC4AE" w14:textId="77777777" w:rsidR="00E376FA" w:rsidRDefault="00E37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F868D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59995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80BD" w14:textId="77777777" w:rsidR="00E376FA" w:rsidRDefault="00E376FA">
      <w:r>
        <w:separator/>
      </w:r>
    </w:p>
    <w:p w14:paraId="531296C5" w14:textId="77777777" w:rsidR="00E376FA" w:rsidRDefault="00E376FA"/>
  </w:footnote>
  <w:footnote w:type="continuationSeparator" w:id="0">
    <w:p w14:paraId="20948915" w14:textId="77777777" w:rsidR="00E376FA" w:rsidRDefault="00E376FA">
      <w:r>
        <w:continuationSeparator/>
      </w:r>
    </w:p>
    <w:p w14:paraId="7D5BBF4B" w14:textId="77777777" w:rsidR="00E376FA" w:rsidRDefault="00E376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1843D22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CF30144" w14:textId="77777777" w:rsidR="00D077E9" w:rsidRDefault="00D077E9">
          <w:pPr>
            <w:pStyle w:val="Header"/>
          </w:pPr>
        </w:p>
      </w:tc>
    </w:tr>
  </w:tbl>
  <w:p w14:paraId="292A1A5E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2F22"/>
    <w:multiLevelType w:val="hybridMultilevel"/>
    <w:tmpl w:val="F000D7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E9"/>
    <w:rsid w:val="0002482E"/>
    <w:rsid w:val="00050324"/>
    <w:rsid w:val="00073255"/>
    <w:rsid w:val="000A0150"/>
    <w:rsid w:val="000E63C9"/>
    <w:rsid w:val="00130E9D"/>
    <w:rsid w:val="00150A6D"/>
    <w:rsid w:val="00177124"/>
    <w:rsid w:val="00185B35"/>
    <w:rsid w:val="001F2BC8"/>
    <w:rsid w:val="001F5F6B"/>
    <w:rsid w:val="001F64F2"/>
    <w:rsid w:val="0022329D"/>
    <w:rsid w:val="00243EBC"/>
    <w:rsid w:val="00246A35"/>
    <w:rsid w:val="00250895"/>
    <w:rsid w:val="00284348"/>
    <w:rsid w:val="002F51F5"/>
    <w:rsid w:val="00312137"/>
    <w:rsid w:val="00330359"/>
    <w:rsid w:val="0033762F"/>
    <w:rsid w:val="00366C7E"/>
    <w:rsid w:val="00384EA3"/>
    <w:rsid w:val="003905A2"/>
    <w:rsid w:val="003A39A1"/>
    <w:rsid w:val="003C2191"/>
    <w:rsid w:val="003D3863"/>
    <w:rsid w:val="003D743C"/>
    <w:rsid w:val="004110DE"/>
    <w:rsid w:val="0044085A"/>
    <w:rsid w:val="00470355"/>
    <w:rsid w:val="0049110F"/>
    <w:rsid w:val="004B21A5"/>
    <w:rsid w:val="005037F0"/>
    <w:rsid w:val="00516A86"/>
    <w:rsid w:val="005275F6"/>
    <w:rsid w:val="00572102"/>
    <w:rsid w:val="00593F3C"/>
    <w:rsid w:val="005F1BB0"/>
    <w:rsid w:val="00656C4D"/>
    <w:rsid w:val="006D6569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82C9A"/>
    <w:rsid w:val="0088739C"/>
    <w:rsid w:val="00892178"/>
    <w:rsid w:val="008B1FEE"/>
    <w:rsid w:val="00903C32"/>
    <w:rsid w:val="00906E21"/>
    <w:rsid w:val="009130A4"/>
    <w:rsid w:val="00916B16"/>
    <w:rsid w:val="009173B9"/>
    <w:rsid w:val="00920BF0"/>
    <w:rsid w:val="0093335D"/>
    <w:rsid w:val="0093613E"/>
    <w:rsid w:val="00943026"/>
    <w:rsid w:val="00966B81"/>
    <w:rsid w:val="009C7720"/>
    <w:rsid w:val="009D5A9C"/>
    <w:rsid w:val="00A23AFA"/>
    <w:rsid w:val="00A31B3E"/>
    <w:rsid w:val="00A532F3"/>
    <w:rsid w:val="00A77AF8"/>
    <w:rsid w:val="00A8489E"/>
    <w:rsid w:val="00A909BA"/>
    <w:rsid w:val="00AC29F3"/>
    <w:rsid w:val="00B231E5"/>
    <w:rsid w:val="00B55A30"/>
    <w:rsid w:val="00BD31DF"/>
    <w:rsid w:val="00BD58D1"/>
    <w:rsid w:val="00C02B87"/>
    <w:rsid w:val="00C4086D"/>
    <w:rsid w:val="00CA1896"/>
    <w:rsid w:val="00CB5B28"/>
    <w:rsid w:val="00CF257F"/>
    <w:rsid w:val="00CF5371"/>
    <w:rsid w:val="00D0323A"/>
    <w:rsid w:val="00D04AEB"/>
    <w:rsid w:val="00D0559F"/>
    <w:rsid w:val="00D077E9"/>
    <w:rsid w:val="00D42CB7"/>
    <w:rsid w:val="00D5413D"/>
    <w:rsid w:val="00D570A9"/>
    <w:rsid w:val="00D622C8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22EC3"/>
    <w:rsid w:val="00E239E9"/>
    <w:rsid w:val="00E376FA"/>
    <w:rsid w:val="00E620B0"/>
    <w:rsid w:val="00E81B40"/>
    <w:rsid w:val="00EE5806"/>
    <w:rsid w:val="00EF210D"/>
    <w:rsid w:val="00EF555B"/>
    <w:rsid w:val="00F027BB"/>
    <w:rsid w:val="00F11DCF"/>
    <w:rsid w:val="00F162EA"/>
    <w:rsid w:val="00F24BEB"/>
    <w:rsid w:val="00F46CF6"/>
    <w:rsid w:val="00F50F96"/>
    <w:rsid w:val="00F52D27"/>
    <w:rsid w:val="00F704EB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F55367"/>
  <w15:docId w15:val="{9A3F8CD6-31A2-4D50-A9EF-FAEE9408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0732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073255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8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eem\AppData\Local\Microsoft\Office\16.0\DTS\en-US%7bD81CEABA-6E29-4253-97B3-4C00F6A67185%7d\%7bF7B90971-BA19-4B70-BD05-EBFDEC12798E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{F7B90971-BA19-4B70-BD05-EBFDEC12798E}tf16392850_win32.dotx</Template>
  <TotalTime>33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naeem</dc:creator>
  <cp:keywords/>
  <cp:lastModifiedBy>Rasikh Ali</cp:lastModifiedBy>
  <cp:revision>45</cp:revision>
  <cp:lastPrinted>2006-08-01T17:47:00Z</cp:lastPrinted>
  <dcterms:created xsi:type="dcterms:W3CDTF">2021-05-09T10:47:00Z</dcterms:created>
  <dcterms:modified xsi:type="dcterms:W3CDTF">2021-05-09T13:22:00Z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